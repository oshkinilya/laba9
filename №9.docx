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47" w:rsidRPr="00C76082" w:rsidRDefault="00911347" w:rsidP="00911347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</w:t>
      </w:r>
      <w:r w:rsidRPr="00C76082">
        <w:rPr>
          <w:rFonts w:eastAsia="Times New Roman" w:cs="Times New Roman"/>
          <w:szCs w:val="28"/>
        </w:rPr>
        <w:t xml:space="preserve"> Российской Федерации</w:t>
      </w:r>
    </w:p>
    <w:p w:rsidR="00911347" w:rsidRPr="00C76082" w:rsidRDefault="00911347" w:rsidP="00911347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:rsidR="00911347" w:rsidRPr="00C76082" w:rsidRDefault="00911347" w:rsidP="00911347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:rsidR="00911347" w:rsidRDefault="00911347" w:rsidP="00911347">
      <w:pPr>
        <w:rPr>
          <w:rFonts w:eastAsia="Times New Roman" w:cs="Times New Roman"/>
        </w:rPr>
      </w:pPr>
    </w:p>
    <w:p w:rsidR="00911347" w:rsidRDefault="00911347" w:rsidP="00911347">
      <w:pPr>
        <w:rPr>
          <w:rFonts w:eastAsia="Times New Roman" w:cs="Times New Roman"/>
        </w:rPr>
      </w:pPr>
    </w:p>
    <w:p w:rsidR="00911347" w:rsidRDefault="00911347" w:rsidP="00911347">
      <w:pPr>
        <w:rPr>
          <w:rFonts w:eastAsia="Times New Roman" w:cs="Times New Roman"/>
        </w:rPr>
      </w:pPr>
    </w:p>
    <w:p w:rsidR="00911347" w:rsidRPr="002416C2" w:rsidRDefault="00911347" w:rsidP="00911347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:rsidR="00911347" w:rsidRPr="00EE4088" w:rsidRDefault="00911347" w:rsidP="00911347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9</w:t>
      </w:r>
    </w:p>
    <w:p w:rsidR="00911347" w:rsidRPr="00A25801" w:rsidRDefault="00911347" w:rsidP="00911347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:rsidR="00911347" w:rsidRPr="00695E96" w:rsidRDefault="00911347" w:rsidP="00911347">
      <w:pPr>
        <w:pStyle w:val="a3"/>
        <w:spacing w:before="0" w:beforeAutospacing="0" w:after="120" w:afterAutospacing="0"/>
        <w:jc w:val="center"/>
      </w:pPr>
      <w:r w:rsidRPr="00A25801">
        <w:rPr>
          <w:sz w:val="32"/>
          <w:szCs w:val="32"/>
        </w:rPr>
        <w:t>на тему</w:t>
      </w:r>
      <w:r w:rsidRPr="004E6B44">
        <w:rPr>
          <w:sz w:val="32"/>
          <w:szCs w:val="32"/>
        </w:rPr>
        <w:t>:</w:t>
      </w:r>
      <w:r w:rsidRPr="00A25801">
        <w:rPr>
          <w:sz w:val="32"/>
          <w:szCs w:val="32"/>
        </w:rPr>
        <w:t xml:space="preserve"> «</w:t>
      </w:r>
      <w:r w:rsidRPr="00911347">
        <w:rPr>
          <w:bCs/>
          <w:color w:val="000000"/>
          <w:sz w:val="28"/>
          <w:szCs w:val="28"/>
        </w:rPr>
        <w:t>Поиск расстояний в графе</w:t>
      </w:r>
      <w:r w:rsidRPr="00A25801">
        <w:rPr>
          <w:sz w:val="32"/>
          <w:szCs w:val="32"/>
        </w:rPr>
        <w:t>»</w:t>
      </w:r>
    </w:p>
    <w:p w:rsidR="00911347" w:rsidRDefault="00911347" w:rsidP="00911347">
      <w:pPr>
        <w:jc w:val="center"/>
        <w:rPr>
          <w:rFonts w:eastAsia="Times New Roman" w:cs="Times New Roman"/>
          <w:szCs w:val="28"/>
        </w:rPr>
      </w:pPr>
    </w:p>
    <w:p w:rsidR="00911347" w:rsidRDefault="00911347" w:rsidP="00911347">
      <w:pPr>
        <w:jc w:val="center"/>
        <w:rPr>
          <w:rFonts w:eastAsia="Times New Roman" w:cs="Times New Roman"/>
          <w:szCs w:val="28"/>
        </w:rPr>
      </w:pPr>
    </w:p>
    <w:p w:rsidR="00911347" w:rsidRDefault="00911347" w:rsidP="00911347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:rsidR="00911347" w:rsidRPr="00524773" w:rsidRDefault="00911347" w:rsidP="00911347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:rsidR="00911347" w:rsidRDefault="00911347" w:rsidP="00911347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Шутихин А.Э.</w:t>
      </w:r>
    </w:p>
    <w:p w:rsidR="00911347" w:rsidRPr="00524773" w:rsidRDefault="00911347" w:rsidP="00911347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:rsidR="00911347" w:rsidRDefault="00911347" w:rsidP="00911347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:rsidR="00911347" w:rsidRPr="00524773" w:rsidRDefault="00911347" w:rsidP="0091134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Акифьев</w:t>
      </w:r>
      <w:proofErr w:type="spellEnd"/>
      <w:r>
        <w:rPr>
          <w:rFonts w:cs="Times New Roman"/>
          <w:szCs w:val="28"/>
        </w:rPr>
        <w:t xml:space="preserve"> И.В.</w:t>
      </w:r>
    </w:p>
    <w:p w:rsidR="00911347" w:rsidRDefault="00911347" w:rsidP="00911347">
      <w:pPr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rPr>
          <w:rFonts w:eastAsia="Times New Roman" w:cs="Times New Roman"/>
          <w:color w:val="000000"/>
          <w:szCs w:val="28"/>
          <w:highlight w:val="white"/>
        </w:rPr>
      </w:pPr>
    </w:p>
    <w:p w:rsidR="00911347" w:rsidRDefault="00911347" w:rsidP="00911347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</w:t>
      </w:r>
      <w:r>
        <w:rPr>
          <w:rFonts w:eastAsia="Times New Roman" w:cs="Times New Roman"/>
          <w:color w:val="000000"/>
          <w:szCs w:val="28"/>
          <w:highlight w:val="white"/>
          <w:lang w:val="en-US"/>
        </w:rPr>
        <w:t>,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202</w:t>
      </w:r>
      <w:r>
        <w:rPr>
          <w:rFonts w:eastAsia="Times New Roman" w:cs="Times New Roman"/>
          <w:color w:val="000000"/>
          <w:szCs w:val="28"/>
        </w:rPr>
        <w:t>2</w:t>
      </w:r>
    </w:p>
    <w:p w:rsidR="00911347" w:rsidRPr="00911347" w:rsidRDefault="00911347" w:rsidP="00911347">
      <w:pPr>
        <w:rPr>
          <w:rFonts w:eastAsia="Times New Roman" w:cs="Times New Roman"/>
          <w:color w:val="000000"/>
          <w:szCs w:val="28"/>
        </w:rPr>
      </w:pPr>
      <w:r w:rsidRPr="00911347">
        <w:rPr>
          <w:rFonts w:eastAsia="Times New Roman" w:cs="Times New Roman"/>
          <w:b/>
          <w:color w:val="000000"/>
          <w:szCs w:val="28"/>
        </w:rPr>
        <w:lastRenderedPageBreak/>
        <w:t xml:space="preserve">Цель работы: </w:t>
      </w:r>
      <w:r>
        <w:rPr>
          <w:rFonts w:eastAsia="Times New Roman" w:cs="Times New Roman"/>
          <w:color w:val="000000"/>
          <w:szCs w:val="28"/>
        </w:rPr>
        <w:t>научиться находить расстояния до вершин в графе, используя алгоритм обхода в ширину.</w:t>
      </w:r>
    </w:p>
    <w:p w:rsidR="00911347" w:rsidRDefault="00911347" w:rsidP="00911347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911347" w:rsidRDefault="00911347" w:rsidP="0091134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911347" w:rsidRDefault="00911347" w:rsidP="0091134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911347" w:rsidRDefault="00911347" w:rsidP="00911347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:rsidR="00911347" w:rsidRDefault="00911347" w:rsidP="00911347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911347" w:rsidRDefault="00911347" w:rsidP="00911347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911347" w:rsidRDefault="00911347" w:rsidP="0091134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:rsidR="00911347" w:rsidRDefault="00911347" w:rsidP="0091134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:rsidR="00911347" w:rsidRDefault="00911347" w:rsidP="00911347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8456DA" w:rsidRDefault="008456DA"/>
    <w:p w:rsidR="00911347" w:rsidRDefault="00911347">
      <w:pPr>
        <w:rPr>
          <w:b/>
          <w:lang w:val="en-US"/>
        </w:rPr>
      </w:pPr>
      <w:r w:rsidRPr="00911347">
        <w:rPr>
          <w:b/>
        </w:rPr>
        <w:t>Ход работы</w:t>
      </w:r>
    </w:p>
    <w:p w:rsidR="00911347" w:rsidRDefault="00911347">
      <w:pPr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>: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[i] == -1)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"%d[%d-&gt;%d] "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dis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91134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i = 0;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91134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9113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для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 =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 =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M[i] =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dis[i] = -1;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</w:t>
      </w:r>
      <w:proofErr w:type="spell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0;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= j)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M[i][j] = 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M[j][i] = M[i][j];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3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:rsid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стартовой вершины: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134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911347" w:rsidRPr="00911347" w:rsidRDefault="00911347" w:rsidP="00911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911347">
        <w:rPr>
          <w:rFonts w:ascii="Consolas" w:hAnsi="Consolas" w:cs="Consolas"/>
          <w:color w:val="000000"/>
          <w:sz w:val="19"/>
          <w:szCs w:val="19"/>
          <w:lang w:val="en-US"/>
        </w:rPr>
        <w:t>m, n, &amp;dis[0], &amp;(&amp;M)[0][0]);</w:t>
      </w:r>
    </w:p>
    <w:p w:rsidR="00911347" w:rsidRDefault="00911347" w:rsidP="009113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347" w:rsidRDefault="00911347" w:rsidP="00911347">
      <w:pPr>
        <w:rPr>
          <w:b/>
          <w:lang w:val="en-US"/>
        </w:rPr>
      </w:pPr>
      <w:r>
        <w:rPr>
          <w:b/>
        </w:rPr>
        <w:t>Результат</w:t>
      </w:r>
      <w:r>
        <w:rPr>
          <w:b/>
          <w:lang w:val="en-US"/>
        </w:rPr>
        <w:t>:</w:t>
      </w:r>
    </w:p>
    <w:p w:rsidR="00911347" w:rsidRDefault="00911347" w:rsidP="00911347">
      <w:pPr>
        <w:rPr>
          <w:b/>
          <w:lang w:val="en-US"/>
        </w:rPr>
      </w:pPr>
      <w:r w:rsidRPr="00911347">
        <w:rPr>
          <w:b/>
          <w:lang w:val="en-US"/>
        </w:rPr>
        <w:drawing>
          <wp:inline distT="0" distB="0" distL="0" distR="0" wp14:anchorId="0601BDBB" wp14:editId="25C3CD08">
            <wp:extent cx="4572638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47" w:rsidRDefault="00911347" w:rsidP="00911347">
      <w:pPr>
        <w:rPr>
          <w:b/>
          <w:lang w:val="en-US"/>
        </w:rPr>
      </w:pPr>
      <w:r w:rsidRPr="00911347">
        <w:rPr>
          <w:b/>
          <w:lang w:val="en-US"/>
        </w:rPr>
        <w:lastRenderedPageBreak/>
        <w:drawing>
          <wp:inline distT="0" distB="0" distL="0" distR="0" wp14:anchorId="5285655D" wp14:editId="0E1A4847">
            <wp:extent cx="4591691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47" w:rsidRDefault="00911347" w:rsidP="00911347">
      <w:pPr>
        <w:rPr>
          <w:b/>
          <w:lang w:val="en-US"/>
        </w:rPr>
      </w:pPr>
      <w:r w:rsidRPr="00911347">
        <w:rPr>
          <w:b/>
          <w:lang w:val="en-US"/>
        </w:rPr>
        <w:drawing>
          <wp:inline distT="0" distB="0" distL="0" distR="0" wp14:anchorId="4DB5CFB5" wp14:editId="5B9E9751">
            <wp:extent cx="4963218" cy="18481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47" w:rsidRPr="00911347" w:rsidRDefault="00911347" w:rsidP="00911347">
      <w:pPr>
        <w:rPr>
          <w:rFonts w:eastAsia="Times New Roman" w:cs="Times New Roman"/>
          <w:color w:val="000000"/>
          <w:szCs w:val="28"/>
        </w:rPr>
      </w:pPr>
      <w:r>
        <w:rPr>
          <w:b/>
        </w:rPr>
        <w:t>Вывод</w:t>
      </w:r>
      <w:r w:rsidRPr="00911347">
        <w:rPr>
          <w:b/>
        </w:rPr>
        <w:t xml:space="preserve">: </w:t>
      </w:r>
      <w:r>
        <w:t xml:space="preserve">Я 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аучился</w:t>
      </w:r>
      <w:r>
        <w:rPr>
          <w:rFonts w:eastAsia="Times New Roman" w:cs="Times New Roman"/>
          <w:color w:val="000000"/>
          <w:szCs w:val="28"/>
        </w:rPr>
        <w:t xml:space="preserve"> находить ра</w:t>
      </w:r>
      <w:bookmarkStart w:id="0" w:name="_GoBack"/>
      <w:bookmarkEnd w:id="0"/>
      <w:r>
        <w:rPr>
          <w:rFonts w:eastAsia="Times New Roman" w:cs="Times New Roman"/>
          <w:color w:val="000000"/>
          <w:szCs w:val="28"/>
        </w:rPr>
        <w:t>сстояния до вершин в графе, используя алгоритм обхода в ширину.</w:t>
      </w:r>
    </w:p>
    <w:p w:rsidR="00911347" w:rsidRPr="00911347" w:rsidRDefault="00911347" w:rsidP="00911347">
      <w:pPr>
        <w:rPr>
          <w:b/>
        </w:rPr>
      </w:pPr>
    </w:p>
    <w:sectPr w:rsidR="00911347" w:rsidRPr="00911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FAF"/>
    <w:multiLevelType w:val="multilevel"/>
    <w:tmpl w:val="4544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831FF"/>
    <w:multiLevelType w:val="multilevel"/>
    <w:tmpl w:val="751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39"/>
    <w:rsid w:val="00173BAB"/>
    <w:rsid w:val="00512A36"/>
    <w:rsid w:val="00751E36"/>
    <w:rsid w:val="00757285"/>
    <w:rsid w:val="008456DA"/>
    <w:rsid w:val="00911347"/>
    <w:rsid w:val="009D0D04"/>
    <w:rsid w:val="00B62439"/>
    <w:rsid w:val="00BA0DC0"/>
    <w:rsid w:val="00BD37EB"/>
    <w:rsid w:val="00BD420A"/>
    <w:rsid w:val="00C62686"/>
    <w:rsid w:val="00DA05EA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63EA"/>
  <w15:chartTrackingRefBased/>
  <w15:docId w15:val="{30704781-8308-4AA1-B4E2-132C6AA5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Normal (Web)"/>
    <w:basedOn w:val="a"/>
    <w:uiPriority w:val="99"/>
    <w:unhideWhenUsed/>
    <w:rsid w:val="009113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Andrey Shutihin</cp:lastModifiedBy>
  <cp:revision>2</cp:revision>
  <dcterms:created xsi:type="dcterms:W3CDTF">2022-12-06T06:01:00Z</dcterms:created>
  <dcterms:modified xsi:type="dcterms:W3CDTF">2022-12-06T06:05:00Z</dcterms:modified>
</cp:coreProperties>
</file>